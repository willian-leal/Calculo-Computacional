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E7B61" w:rsidP="00300C51" w:rsidRDefault="008E7B61" w14:paraId="672A6659" wp14:textId="77777777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xmlns:wp14="http://schemas.microsoft.com/office/word/2010/wordml" w:rsidR="00B025BC" w:rsidTr="00444FED" w14:paraId="35C5CFE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Pr="008E7B61" w:rsidR="00B025BC" w:rsidP="005904A8" w:rsidRDefault="00B025BC" w14:paraId="599F4871" wp14:textId="77777777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</w:p>
        </w:tc>
        <w:tc>
          <w:tcPr>
            <w:tcW w:w="2807" w:type="dxa"/>
          </w:tcPr>
          <w:p w:rsidRPr="008E7B61" w:rsidR="00B025BC" w:rsidP="005904A8" w:rsidRDefault="00B025BC" w14:paraId="799AEFCA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xmlns:wp14="http://schemas.microsoft.com/office/word/2010/wordml" w:rsidR="00B025BC" w:rsidTr="00444FED" w14:paraId="0A37501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B025BC" w:rsidP="005904A8" w:rsidRDefault="00B025BC" w14:paraId="5DAB6C7B" wp14:textId="77777777"/>
        </w:tc>
        <w:tc>
          <w:tcPr>
            <w:tcW w:w="2807" w:type="dxa"/>
          </w:tcPr>
          <w:p w:rsidR="00B025BC" w:rsidP="005904A8" w:rsidRDefault="00B025BC" w14:paraId="02EB378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E45BD2" w:rsidP="00E45BD2" w:rsidRDefault="00E45BD2" w14:paraId="6A05A809" wp14:textId="77777777"/>
    <w:p xmlns:wp14="http://schemas.microsoft.com/office/word/2010/wordml" w:rsidRPr="006F5E48" w:rsidR="006F5E48" w:rsidP="006F5E48" w:rsidRDefault="006F5E48" w14:paraId="0D28E4F5" wp14:textId="77777777">
      <w:pPr>
        <w:numPr>
          <w:ilvl w:val="0"/>
          <w:numId w:val="16"/>
        </w:numPr>
      </w:pPr>
      <w:r w:rsidRPr="006F5E48">
        <w:rPr>
          <w:b/>
          <w:bCs/>
        </w:rPr>
        <w:t xml:space="preserve">Pesquisar e selecionar uma empresa qualquer e mapear, dentro de sua área de TI, quais são os </w:t>
      </w:r>
      <w:r w:rsidRPr="006F5E48">
        <w:rPr>
          <w:b/>
          <w:bCs/>
          <w:u w:val="single"/>
        </w:rPr>
        <w:t>perfis dos profissionais de TI</w:t>
      </w:r>
      <w:r w:rsidRPr="006F5E48">
        <w:rPr>
          <w:b/>
          <w:bCs/>
        </w:rPr>
        <w:t xml:space="preserve"> necessários para a sua atividade principal.</w:t>
      </w:r>
    </w:p>
    <w:p xmlns:wp14="http://schemas.microsoft.com/office/word/2010/wordml" w:rsidR="006A7583" w:rsidP="006F5E48" w:rsidRDefault="006A7583" w14:paraId="5A39BBE3" wp14:textId="77777777"/>
    <w:p xmlns:wp14="http://schemas.microsoft.com/office/word/2010/wordml" w:rsidRPr="006A7583" w:rsidR="006F5E48" w:rsidP="006F5E48" w:rsidRDefault="006F5E48" w14:paraId="14AE3E7F" wp14:textId="77777777">
      <w:r>
        <w:t>Escolha uma empresa qualquer, conheça seu objetivo principal e descreva quais profissionais de Tecnologia você acha que são necesários para que ela atinga seu objetivo, e porque.</w:t>
      </w:r>
    </w:p>
    <w:p xmlns:wp14="http://schemas.microsoft.com/office/word/2010/wordml" w:rsidRPr="00FF2F12" w:rsidR="00033910" w:rsidP="00FF2F12" w:rsidRDefault="00033910" w14:paraId="41C8F396" wp14:textId="77777777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xmlns:wp14="http://schemas.microsoft.com/office/word/2010/wordml" w:rsidR="009836E1" w:rsidTr="5CCADB19" w14:paraId="58EABF5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7" w:type="dxa"/>
            <w:tcMar/>
          </w:tcPr>
          <w:p w:rsidR="009836E1" w:rsidP="009836E1" w:rsidRDefault="00A110FA" w14:paraId="24643F46" wp14:textId="77777777">
            <w:pPr>
              <w:jc w:val="both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</w:rPr>
              <w:t>Empresa: Nubank</w:t>
            </w:r>
          </w:p>
          <w:p w:rsidR="00A110FA" w:rsidP="009836E1" w:rsidRDefault="00A110FA" w14:paraId="73EC4798" wp14:textId="77777777">
            <w:pPr>
              <w:jc w:val="both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</w:rPr>
              <w:t>Cargos:1. Engenheiro de software,</w:t>
            </w:r>
            <w:proofErr w:type="gramStart"/>
            <w:r>
              <w:rPr>
                <w:rFonts w:ascii="Verdana" w:hAnsi="Verdana"/>
              </w:rPr>
              <w:t>2.analista</w:t>
            </w:r>
            <w:proofErr w:type="gramEnd"/>
            <w:r>
              <w:rPr>
                <w:rFonts w:ascii="Verdana" w:hAnsi="Verdana"/>
              </w:rPr>
              <w:t xml:space="preserve"> de negócios,3.desenvolvedor,4 cientista de dados,5.desenvolvedor, 6.gerente de produto,7.</w:t>
            </w:r>
            <w:r w:rsidR="00EF7321">
              <w:rPr>
                <w:rFonts w:ascii="Verdana" w:hAnsi="Verdana"/>
              </w:rPr>
              <w:t>analista de requesitos</w:t>
            </w:r>
            <w:r>
              <w:rPr>
                <w:rFonts w:ascii="Verdana" w:hAnsi="Verdana"/>
              </w:rPr>
              <w:t>,8.designer, 9. engenheiro mobile,</w:t>
            </w:r>
            <w:proofErr w:type="gramStart"/>
            <w:r>
              <w:rPr>
                <w:rFonts w:ascii="Verdana" w:hAnsi="Verdana"/>
              </w:rPr>
              <w:t>10.</w:t>
            </w:r>
            <w:r w:rsidR="00EF7321">
              <w:rPr>
                <w:rFonts w:ascii="Verdana" w:hAnsi="Verdana"/>
              </w:rPr>
              <w:t>analista</w:t>
            </w:r>
            <w:proofErr w:type="gramEnd"/>
            <w:r w:rsidR="00EF7321">
              <w:rPr>
                <w:rFonts w:ascii="Verdana" w:hAnsi="Verdana"/>
              </w:rPr>
              <w:t xml:space="preserve"> de segurança.</w:t>
            </w:r>
          </w:p>
          <w:p w:rsidR="00EF7321" w:rsidP="009836E1" w:rsidRDefault="00EF7321" w14:paraId="72A3D3EC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Pr="00EF7321" w:rsidR="00EF7321" w:rsidP="00EF7321" w:rsidRDefault="00EF7321" w14:paraId="59A47DFD" wp14:textId="05EC5DE4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>1.</w:t>
            </w:r>
            <w:r w:rsidR="5CCADB19">
              <w:rPr/>
              <w:t xml:space="preserve"> </w:t>
            </w:r>
            <w:r w:rsidRPr="5CCADB19" w:rsidR="5CCADB19">
              <w:rPr>
                <w:rFonts w:ascii="Verdana" w:hAnsi="Verdana"/>
              </w:rPr>
              <w:t xml:space="preserve">desenvolver </w:t>
            </w:r>
            <w:proofErr w:type="gramStart"/>
            <w:r w:rsidRPr="5CCADB19" w:rsidR="5CCADB19">
              <w:rPr>
                <w:rFonts w:ascii="Verdana" w:hAnsi="Verdana"/>
              </w:rPr>
              <w:t>software</w:t>
            </w:r>
            <w:proofErr w:type="gramEnd"/>
            <w:r w:rsidRPr="5CCADB19" w:rsidR="5CCADB19">
              <w:rPr>
                <w:rFonts w:ascii="Verdana" w:hAnsi="Verdana"/>
              </w:rPr>
              <w:t xml:space="preserve"> em Ruby e em outras linguagens, conforme a necessidade;</w:t>
            </w:r>
          </w:p>
          <w:p w:rsidRPr="00EF7321" w:rsidR="00EF7321" w:rsidP="00EF7321" w:rsidRDefault="00EF7321" w14:paraId="1622CBC8" wp14:textId="01E7B303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>bons conhecimentos em programação Orientada a Objetos;</w:t>
            </w:r>
          </w:p>
          <w:p w:rsidRPr="00EF7321" w:rsidR="00EF7321" w:rsidP="00EF7321" w:rsidRDefault="00EF7321" w14:paraId="4115CEC1" wp14:textId="10909030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entender a importância de testes </w:t>
            </w:r>
            <w:r w:rsidRPr="5CCADB19" w:rsidR="5CCADB19">
              <w:rPr>
                <w:rFonts w:ascii="Verdana" w:hAnsi="Verdana"/>
              </w:rPr>
              <w:t>automatizados;</w:t>
            </w:r>
          </w:p>
          <w:p w:rsidRPr="00EF7321" w:rsidR="00EF7321" w:rsidP="00EF7321" w:rsidRDefault="00EF7321" w14:paraId="39AAC444" wp14:textId="72DD2308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conhecimento em arquitetura de software;</w:t>
            </w:r>
          </w:p>
          <w:p w:rsidRPr="00EF7321" w:rsidR="00EF7321" w:rsidP="00EF7321" w:rsidRDefault="00EF7321" w14:paraId="4613DE7E" wp14:textId="4CD7CB50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conhecer Design </w:t>
            </w:r>
            <w:proofErr w:type="spellStart"/>
            <w:r w:rsidRPr="5CCADB19" w:rsidR="5CCADB19">
              <w:rPr>
                <w:rFonts w:ascii="Verdana" w:hAnsi="Verdana"/>
              </w:rPr>
              <w:t>Patterns</w:t>
            </w:r>
            <w:proofErr w:type="spellEnd"/>
            <w:r w:rsidRPr="5CCADB19" w:rsidR="5CCADB19">
              <w:rPr>
                <w:rFonts w:ascii="Verdana" w:hAnsi="Verdana"/>
              </w:rPr>
              <w:t xml:space="preserve"> e boas práticas de programação (SOLID, DRY, YAGNI, KISS..);</w:t>
            </w:r>
          </w:p>
          <w:p w:rsidR="00EF7321" w:rsidP="5CCADB19" w:rsidRDefault="00EF7321" w14:paraId="34ACEC0C" wp14:textId="4DEC2604">
            <w:pPr>
              <w:jc w:val="both"/>
              <w:rPr>
                <w:rFonts w:ascii="Verdana" w:hAnsi="Verdana"/>
                <w:caps w:val="0"/>
                <w:smallCaps w:val="0"/>
              </w:rPr>
            </w:pPr>
            <w:r w:rsidRPr="5CCADB19" w:rsidR="5CCADB19">
              <w:rPr>
                <w:rFonts w:ascii="Verdana" w:hAnsi="Verdana"/>
              </w:rPr>
              <w:t xml:space="preserve"> ser proativo(a) e ter bom relacionamento interpessoal.</w:t>
            </w:r>
          </w:p>
          <w:p w:rsidR="00EF7321" w:rsidP="00EF7321" w:rsidRDefault="00EF7321" w14:paraId="0D0B940D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="00EF7321" w:rsidP="00EF7321" w:rsidRDefault="00EF7321" w14:paraId="39CDDD6A" wp14:textId="77777777">
            <w:pPr>
              <w:jc w:val="both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</w:rPr>
              <w:t xml:space="preserve">2. </w:t>
            </w:r>
          </w:p>
          <w:p w:rsidRPr="00EF7321" w:rsidR="00EF7321" w:rsidP="00EF7321" w:rsidRDefault="00EF7321" w14:paraId="1C3B8460" wp14:textId="13301B2D">
            <w:pPr>
              <w:jc w:val="both"/>
              <w:rPr>
                <w:rFonts w:ascii="Verdana" w:hAnsi="Verdana"/>
              </w:rPr>
            </w:pPr>
            <w:r w:rsidR="5CCADB19">
              <w:rPr/>
              <w:t xml:space="preserve"> </w:t>
            </w:r>
            <w:r w:rsidRPr="5CCADB19" w:rsidR="5CCADB19">
              <w:rPr>
                <w:rFonts w:ascii="Verdana" w:hAnsi="Verdana"/>
              </w:rPr>
              <w:t>Atendimento dos sistemas;</w:t>
            </w:r>
          </w:p>
          <w:p w:rsidRPr="00EF7321" w:rsidR="00EF7321" w:rsidP="00EF7321" w:rsidRDefault="00EF7321" w14:paraId="2C99AF93" wp14:textId="381BF83C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Levantamento de processos;</w:t>
            </w:r>
          </w:p>
          <w:p w:rsidRPr="00EF7321" w:rsidR="00EF7321" w:rsidP="00EF7321" w:rsidRDefault="00EF7321" w14:paraId="097F43F6" wp14:textId="7B01B2D4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Análise de dados via SQL;</w:t>
            </w:r>
          </w:p>
          <w:p w:rsidRPr="00EF7321" w:rsidR="00EF7321" w:rsidP="00EF7321" w:rsidRDefault="00EF7321" w14:paraId="3CE55457" wp14:textId="78AEBC5B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Desenvolvimento de escopo e desenho do processo;</w:t>
            </w:r>
          </w:p>
          <w:p w:rsidR="00EF7321" w:rsidP="5CCADB19" w:rsidRDefault="00EF7321" w14:paraId="35128C27" wp14:textId="09367EA2">
            <w:pPr>
              <w:jc w:val="both"/>
              <w:rPr>
                <w:rFonts w:ascii="Verdana" w:hAnsi="Verdana"/>
                <w:caps w:val="0"/>
                <w:smallCaps w:val="0"/>
              </w:rPr>
            </w:pPr>
            <w:r w:rsidRPr="5CCADB19" w:rsidR="5CCADB19">
              <w:rPr>
                <w:rFonts w:ascii="Verdana" w:hAnsi="Verdana"/>
              </w:rPr>
              <w:t xml:space="preserve"> Gestão de projetos.</w:t>
            </w:r>
          </w:p>
          <w:p w:rsidR="00EF7321" w:rsidP="00EF7321" w:rsidRDefault="00EF7321" w14:paraId="0E27B00A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Pr="00EF7321" w:rsidR="00EF7321" w:rsidP="00EF7321" w:rsidRDefault="00EF7321" w14:paraId="7A77490A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</w:t>
            </w:r>
            <w:r>
              <w:t xml:space="preserve"> </w:t>
            </w:r>
            <w:r w:rsidRPr="00EF7321">
              <w:rPr>
                <w:rFonts w:ascii="Verdana" w:hAnsi="Verdana"/>
              </w:rPr>
              <w:t>conhecimento em desenvolvimento e modelagem de dados;</w:t>
            </w:r>
          </w:p>
          <w:p w:rsidRPr="00EF7321" w:rsidR="00EF7321" w:rsidP="00EF7321" w:rsidRDefault="00EF7321" w14:paraId="45E94FAA" wp14:textId="77777777">
            <w:pPr>
              <w:jc w:val="both"/>
              <w:rPr>
                <w:rFonts w:ascii="Verdana" w:hAnsi="Verdana"/>
              </w:rPr>
            </w:pPr>
            <w:r w:rsidRPr="00EF7321">
              <w:rPr>
                <w:rFonts w:ascii="Verdana" w:hAnsi="Verdana"/>
              </w:rPr>
              <w:t>Quer atuar em projetos com tecnologias diversas como Java, Ruby e PHP;</w:t>
            </w:r>
          </w:p>
          <w:p w:rsidRPr="00EF7321" w:rsidR="00EF7321" w:rsidP="00EF7321" w:rsidRDefault="00EF7321" w14:paraId="74182DF8" wp14:textId="77777777">
            <w:pPr>
              <w:jc w:val="both"/>
              <w:rPr>
                <w:rFonts w:ascii="Verdana" w:hAnsi="Verdana"/>
              </w:rPr>
            </w:pPr>
            <w:r w:rsidRPr="00EF7321">
              <w:rPr>
                <w:rFonts w:ascii="Verdana" w:hAnsi="Verdana"/>
              </w:rPr>
              <w:t>Tem paixão por aprender e quer participar ativamente das decisões dos produtos e projetos;</w:t>
            </w:r>
          </w:p>
          <w:p w:rsidRPr="00EF7321" w:rsidR="00EF7321" w:rsidP="00EF7321" w:rsidRDefault="00EF7321" w14:paraId="0C7EFB0F" wp14:textId="77777777">
            <w:pPr>
              <w:jc w:val="both"/>
              <w:rPr>
                <w:rFonts w:ascii="Verdana" w:hAnsi="Verdana"/>
              </w:rPr>
            </w:pPr>
            <w:r w:rsidRPr="00EF7321">
              <w:rPr>
                <w:rFonts w:ascii="Verdana" w:hAnsi="Verdana"/>
              </w:rPr>
              <w:t>Pesquisa e aplica novas tecnologias em projetos, implementa processos e recomendação de ferramentas;</w:t>
            </w:r>
          </w:p>
          <w:p w:rsidRPr="00EF7321" w:rsidR="00EF7321" w:rsidP="00EF7321" w:rsidRDefault="00EF7321" w14:paraId="5B81EFBC" wp14:textId="77777777">
            <w:pPr>
              <w:jc w:val="both"/>
              <w:rPr>
                <w:rFonts w:ascii="Verdana" w:hAnsi="Verdana"/>
              </w:rPr>
            </w:pPr>
            <w:r w:rsidRPr="00EF7321">
              <w:rPr>
                <w:rFonts w:ascii="Verdana" w:hAnsi="Verdana"/>
              </w:rPr>
              <w:t>Respira e valoriza código limpo e testes automatizados;</w:t>
            </w:r>
          </w:p>
          <w:p w:rsidR="00EF7321" w:rsidP="00EF7321" w:rsidRDefault="00EF7321" w14:paraId="4A207D94" wp14:textId="77777777">
            <w:pPr>
              <w:jc w:val="both"/>
              <w:rPr>
                <w:rFonts w:ascii="Verdana" w:hAnsi="Verdana"/>
                <w:caps w:val="0"/>
              </w:rPr>
            </w:pPr>
            <w:r w:rsidRPr="00EF7321">
              <w:rPr>
                <w:rFonts w:ascii="Verdana" w:hAnsi="Verdana"/>
              </w:rPr>
              <w:t>Tem vontade de participar ativamente das decisões de produto, cerimônias do SCRUM, definição de arquitetura e melhoria contínua.</w:t>
            </w:r>
          </w:p>
          <w:p w:rsidR="002008A1" w:rsidP="00EF7321" w:rsidRDefault="002008A1" w14:paraId="60061E4C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Pr="002008A1" w:rsidR="002008A1" w:rsidP="002008A1" w:rsidRDefault="002008A1" w14:paraId="69DBC5BB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</w:t>
            </w:r>
            <w:r>
              <w:t xml:space="preserve"> </w:t>
            </w:r>
            <w:r w:rsidRPr="002008A1">
              <w:rPr>
                <w:rFonts w:ascii="Verdana" w:hAnsi="Verdana"/>
              </w:rPr>
              <w:t>Aplicar e desenvolver projetos baseados em conceitos e arquiteturas de sistemas (software, nuvem, IoT);</w:t>
            </w:r>
          </w:p>
          <w:p w:rsidRPr="002008A1" w:rsidR="002008A1" w:rsidP="002008A1" w:rsidRDefault="002008A1" w14:paraId="1AB8DD2E" wp14:textId="77777777">
            <w:pPr>
              <w:jc w:val="both"/>
              <w:rPr>
                <w:rFonts w:ascii="Verdana" w:hAnsi="Verdana"/>
              </w:rPr>
            </w:pPr>
            <w:r w:rsidRPr="002008A1">
              <w:rPr>
                <w:rFonts w:ascii="Verdana" w:hAnsi="Verdana"/>
              </w:rPr>
              <w:t>Auxiliar no desenvolvimento e aplicação de especificações de modelos de dados, tratamento de dados e integração de sistemas;</w:t>
            </w:r>
          </w:p>
          <w:p w:rsidRPr="002008A1" w:rsidR="002008A1" w:rsidP="002008A1" w:rsidRDefault="002008A1" w14:paraId="555E78AD" wp14:textId="77777777">
            <w:pPr>
              <w:jc w:val="both"/>
              <w:rPr>
                <w:rFonts w:ascii="Verdana" w:hAnsi="Verdana"/>
              </w:rPr>
            </w:pPr>
            <w:r w:rsidRPr="002008A1">
              <w:rPr>
                <w:rFonts w:ascii="Verdana" w:hAnsi="Verdana"/>
              </w:rPr>
              <w:t>Desenvolver algoritmos de inteligência artificial para aplicações IoT;</w:t>
            </w:r>
          </w:p>
          <w:p w:rsidRPr="002008A1" w:rsidR="002008A1" w:rsidP="002008A1" w:rsidRDefault="002008A1" w14:paraId="50B527C7" wp14:textId="77777777">
            <w:pPr>
              <w:jc w:val="both"/>
              <w:rPr>
                <w:rFonts w:ascii="Verdana" w:hAnsi="Verdana"/>
              </w:rPr>
            </w:pPr>
            <w:r w:rsidRPr="002008A1">
              <w:rPr>
                <w:rFonts w:ascii="Verdana" w:hAnsi="Verdana"/>
              </w:rPr>
              <w:t>Buscar por novas e melhores soluções através do desenvolvimento de provas de conceito;</w:t>
            </w:r>
          </w:p>
          <w:p w:rsidRPr="002008A1" w:rsidR="002008A1" w:rsidP="002008A1" w:rsidRDefault="002008A1" w14:paraId="580B5E1B" wp14:textId="77777777">
            <w:pPr>
              <w:jc w:val="both"/>
              <w:rPr>
                <w:rFonts w:ascii="Verdana" w:hAnsi="Verdana"/>
              </w:rPr>
            </w:pPr>
            <w:r w:rsidRPr="002008A1">
              <w:rPr>
                <w:rFonts w:ascii="Verdana" w:hAnsi="Verdana"/>
              </w:rPr>
              <w:t>Participar da fase de propostas de soluções de software para verificar a viabilidade de implementação se necessário;</w:t>
            </w:r>
          </w:p>
          <w:p w:rsidR="002008A1" w:rsidP="002008A1" w:rsidRDefault="002008A1" w14:paraId="073E022D" wp14:textId="77777777">
            <w:pPr>
              <w:jc w:val="both"/>
              <w:rPr>
                <w:rFonts w:ascii="Verdana" w:hAnsi="Verdana"/>
                <w:caps w:val="0"/>
              </w:rPr>
            </w:pPr>
            <w:r w:rsidRPr="002008A1">
              <w:rPr>
                <w:rFonts w:ascii="Verdana" w:hAnsi="Verdana"/>
              </w:rPr>
              <w:t>Rever o design funcional e as especificações de segurança antes da fase de projeto.</w:t>
            </w:r>
          </w:p>
          <w:p w:rsidR="002008A1" w:rsidP="002008A1" w:rsidRDefault="002008A1" w14:paraId="44EAFD9C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="002008A1" w:rsidP="002008A1" w:rsidRDefault="002008A1" w14:paraId="56C72689" wp14:textId="77777777">
            <w:pPr>
              <w:jc w:val="both"/>
              <w:rPr>
                <w:rFonts w:ascii="Verdana" w:hAnsi="Verdana"/>
                <w:caps w:val="0"/>
              </w:rPr>
            </w:pPr>
            <w:r>
              <w:rPr>
                <w:rFonts w:ascii="Verdana" w:hAnsi="Verdana"/>
              </w:rPr>
              <w:t>5.</w:t>
            </w:r>
          </w:p>
          <w:p w:rsidR="002008A1" w:rsidP="002008A1" w:rsidRDefault="002008A1" w14:paraId="4B94D5A5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Pr="002008A1" w:rsidR="002008A1" w:rsidP="5CCADB19" w:rsidRDefault="002008A1" w14:paraId="01C76CF0" wp14:textId="37266D31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>6.</w:t>
            </w:r>
            <w:r w:rsidR="5CCADB19">
              <w:rPr/>
              <w:t xml:space="preserve"> </w:t>
            </w:r>
            <w:r w:rsidRPr="5CCADB19" w:rsidR="5CCADB19">
              <w:rPr>
                <w:rFonts w:ascii="Verdana" w:hAnsi="Verdana"/>
              </w:rPr>
              <w:t>Gerenciar a equipe de Produtos;</w:t>
            </w:r>
          </w:p>
          <w:p w:rsidRPr="002008A1" w:rsidR="002008A1" w:rsidP="5CCADB19" w:rsidRDefault="002008A1" w14:paraId="016096B1" wp14:textId="1BD006FB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contemplando o acompanhamento dos produtos atuais e desenvolvimento de </w:t>
            </w:r>
            <w:r w:rsidRPr="5CCADB19" w:rsidR="5CCADB19">
              <w:rPr>
                <w:rFonts w:ascii="Verdana" w:hAnsi="Verdana"/>
              </w:rPr>
              <w:t>produtos;</w:t>
            </w:r>
          </w:p>
          <w:p w:rsidRPr="002008A1" w:rsidR="002008A1" w:rsidP="5CCADB19" w:rsidRDefault="002008A1" w14:paraId="6A815656" wp14:textId="5847CBB6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>pesquisando e viabilizando o lançamento de novos produtos, garantindo a análise técnica de aspectos relacionados aos produtos;</w:t>
            </w:r>
          </w:p>
          <w:p w:rsidRPr="002008A1" w:rsidR="002008A1" w:rsidP="5CCADB19" w:rsidRDefault="002008A1" w14:paraId="496C176C" wp14:textId="437DFE7D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>monitorando e orientando as áreas quanto a aplicação e venda dos produtos, apoiando a área comercial no portfólio de produtos;</w:t>
            </w:r>
          </w:p>
          <w:p w:rsidRPr="002008A1" w:rsidR="002008A1" w:rsidP="002008A1" w:rsidRDefault="002008A1" w14:paraId="05483345" wp14:textId="5BACCC37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>avaliação de rentabilidade, viabilidade e performance, assegurando análises criteriosas dos produtos, evitando riscos e parâmetros para usabilidade, acompanhando e avaliando junto ao mercado, tendências e novas demandas, visando aumentar o portfólio dos Produtos disponibilizado aos clientes, a ampliação e crescimento dos negócios para a organização.</w:t>
            </w:r>
          </w:p>
          <w:p w:rsidRPr="002008A1" w:rsidR="002008A1" w:rsidP="002008A1" w:rsidRDefault="002008A1" w14:paraId="3DEEC669" wp14:textId="77777777">
            <w:pPr>
              <w:jc w:val="both"/>
              <w:rPr>
                <w:rFonts w:ascii="Verdana" w:hAnsi="Verdana"/>
              </w:rPr>
            </w:pPr>
          </w:p>
          <w:p w:rsidR="002008A1" w:rsidP="002008A1" w:rsidRDefault="002008A1" w14:paraId="784BEEC3" wp14:textId="77777777">
            <w:pPr>
              <w:jc w:val="both"/>
              <w:rPr>
                <w:rFonts w:ascii="Verdana" w:hAnsi="Verdana"/>
                <w:caps w:val="0"/>
              </w:rPr>
            </w:pPr>
            <w:r w:rsidRPr="002008A1">
              <w:rPr>
                <w:rFonts w:ascii="Verdana" w:hAnsi="Verdana"/>
              </w:rPr>
              <w:t>Experiência com ciclo de vida de um produto e Metodologia Ágil</w:t>
            </w:r>
            <w:r>
              <w:rPr>
                <w:rFonts w:ascii="Verdana" w:hAnsi="Verdana"/>
              </w:rPr>
              <w:t>.</w:t>
            </w:r>
          </w:p>
          <w:p w:rsidR="002008A1" w:rsidP="002008A1" w:rsidRDefault="002008A1" w14:paraId="3656B9AB" wp14:textId="77777777">
            <w:pPr>
              <w:jc w:val="both"/>
              <w:rPr>
                <w:rFonts w:ascii="Verdana" w:hAnsi="Verdana"/>
                <w:caps w:val="0"/>
              </w:rPr>
            </w:pPr>
          </w:p>
          <w:p w:rsidRPr="002008A1" w:rsidR="002008A1" w:rsidP="002008A1" w:rsidRDefault="002008A1" w14:paraId="42651E7A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</w:t>
            </w:r>
            <w:r>
              <w:t xml:space="preserve"> </w:t>
            </w:r>
            <w:r w:rsidRPr="002008A1">
              <w:rPr>
                <w:rFonts w:ascii="Verdana" w:hAnsi="Verdana"/>
              </w:rPr>
              <w:t>Vontade de aprender e evoluir Raciocínio lógico Vontade de aprender Organização e proatividade Comprometimento com prazos e qualidade de projetos Outro requisito comum é a graduação nas áreas Sistemas de Informação, Ciências da Computação, Engenharia de Software, Engenharia da Computação, Análise e Desenvolvimento de Sistemas ou afins, experiência na área, domínio de Pacote office e inglês avançado</w:t>
            </w:r>
          </w:p>
          <w:p w:rsidRPr="002008A1" w:rsidR="002008A1" w:rsidP="002008A1" w:rsidRDefault="002008A1" w14:paraId="45FB0818" wp14:textId="77777777">
            <w:pPr>
              <w:jc w:val="both"/>
              <w:rPr>
                <w:rFonts w:ascii="Verdana" w:hAnsi="Verdana"/>
              </w:rPr>
            </w:pPr>
          </w:p>
          <w:p w:rsidRPr="002008A1" w:rsidR="002008A1" w:rsidP="002008A1" w:rsidRDefault="002008A1" w14:paraId="31C541BE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</w:t>
            </w:r>
            <w:r>
              <w:t xml:space="preserve"> </w:t>
            </w:r>
            <w:r w:rsidRPr="002008A1">
              <w:rPr>
                <w:rFonts w:ascii="Verdana" w:hAnsi="Verdana"/>
              </w:rPr>
              <w:t>- Elaborar fluxos, wireframes (baixa, média e alta fidelidade) e telas de interface;</w:t>
            </w:r>
          </w:p>
          <w:p w:rsidRPr="002008A1" w:rsidR="002008A1" w:rsidP="002008A1" w:rsidRDefault="002008A1" w14:paraId="3CFB01BE" wp14:textId="44A67EFF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Colaborar com o </w:t>
            </w:r>
            <w:proofErr w:type="spellStart"/>
            <w:r w:rsidRPr="5CCADB19" w:rsidR="5CCADB19">
              <w:rPr>
                <w:rFonts w:ascii="Verdana" w:hAnsi="Verdana"/>
              </w:rPr>
              <w:t>Product</w:t>
            </w:r>
            <w:proofErr w:type="spellEnd"/>
            <w:r w:rsidRPr="5CCADB19" w:rsidR="5CCADB19">
              <w:rPr>
                <w:rFonts w:ascii="Verdana" w:hAnsi="Verdana"/>
              </w:rPr>
              <w:t xml:space="preserve"> </w:t>
            </w:r>
            <w:proofErr w:type="spellStart"/>
            <w:r w:rsidRPr="5CCADB19" w:rsidR="5CCADB19">
              <w:rPr>
                <w:rFonts w:ascii="Verdana" w:hAnsi="Verdana"/>
              </w:rPr>
              <w:t>Owner</w:t>
            </w:r>
            <w:proofErr w:type="spellEnd"/>
            <w:r w:rsidRPr="5CCADB19" w:rsidR="5CCADB19">
              <w:rPr>
                <w:rFonts w:ascii="Verdana" w:hAnsi="Verdana"/>
              </w:rPr>
              <w:t xml:space="preserve"> nas especificações e desenvolvimento de novos produtos - domínio de técnicas de design </w:t>
            </w:r>
            <w:proofErr w:type="spellStart"/>
            <w:r w:rsidRPr="5CCADB19" w:rsidR="5CCADB19">
              <w:rPr>
                <w:rFonts w:ascii="Verdana" w:hAnsi="Verdana"/>
              </w:rPr>
              <w:t>thinking</w:t>
            </w:r>
            <w:proofErr w:type="spellEnd"/>
            <w:r w:rsidRPr="5CCADB19" w:rsidR="5CCADB19">
              <w:rPr>
                <w:rFonts w:ascii="Verdana" w:hAnsi="Verdana"/>
              </w:rPr>
              <w:t xml:space="preserve">, entrevista com usuários, prototipação rápida </w:t>
            </w:r>
            <w:proofErr w:type="spellStart"/>
            <w:r w:rsidRPr="5CCADB19" w:rsidR="5CCADB19">
              <w:rPr>
                <w:rFonts w:ascii="Verdana" w:hAnsi="Verdana"/>
              </w:rPr>
              <w:t>etc</w:t>
            </w:r>
            <w:proofErr w:type="spellEnd"/>
            <w:r w:rsidRPr="5CCADB19" w:rsidR="5CCADB19">
              <w:rPr>
                <w:rFonts w:ascii="Verdana" w:hAnsi="Verdana"/>
              </w:rPr>
              <w:t>;</w:t>
            </w:r>
          </w:p>
          <w:p w:rsidRPr="002008A1" w:rsidR="002008A1" w:rsidP="5CCADB19" w:rsidRDefault="002008A1" w14:paraId="75E90D1B" wp14:textId="317B2710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Experiência em aplicação de conceitos de </w:t>
            </w:r>
            <w:proofErr w:type="spellStart"/>
            <w:r w:rsidRPr="5CCADB19" w:rsidR="5CCADB19">
              <w:rPr>
                <w:rFonts w:ascii="Verdana" w:hAnsi="Verdana"/>
              </w:rPr>
              <w:t>user</w:t>
            </w:r>
            <w:proofErr w:type="spellEnd"/>
            <w:r w:rsidRPr="5CCADB19" w:rsidR="5CCADB19">
              <w:rPr>
                <w:rFonts w:ascii="Verdana" w:hAnsi="Verdana"/>
              </w:rPr>
              <w:t xml:space="preserve"> </w:t>
            </w:r>
            <w:proofErr w:type="spellStart"/>
            <w:r w:rsidRPr="5CCADB19" w:rsidR="5CCADB19">
              <w:rPr>
                <w:rFonts w:ascii="Verdana" w:hAnsi="Verdana"/>
              </w:rPr>
              <w:t>research</w:t>
            </w:r>
            <w:proofErr w:type="spellEnd"/>
            <w:r w:rsidRPr="5CCADB19" w:rsidR="5CCADB19">
              <w:rPr>
                <w:rFonts w:ascii="Verdana" w:hAnsi="Verdana"/>
              </w:rPr>
              <w:t xml:space="preserve"> e data-</w:t>
            </w:r>
            <w:proofErr w:type="spellStart"/>
            <w:r w:rsidRPr="5CCADB19" w:rsidR="5CCADB19">
              <w:rPr>
                <w:rFonts w:ascii="Verdana" w:hAnsi="Verdana"/>
              </w:rPr>
              <w:t>driven</w:t>
            </w:r>
            <w:proofErr w:type="spellEnd"/>
            <w:r w:rsidRPr="5CCADB19" w:rsidR="5CCADB19">
              <w:rPr>
                <w:rFonts w:ascii="Verdana" w:hAnsi="Verdana"/>
              </w:rPr>
              <w:t xml:space="preserve"> design;</w:t>
            </w:r>
          </w:p>
          <w:p w:rsidRPr="002008A1" w:rsidR="002008A1" w:rsidP="5CCADB19" w:rsidRDefault="002008A1" w14:paraId="600C71CE" wp14:textId="5630A380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É capaz de discutir temas envolvendo </w:t>
            </w:r>
            <w:proofErr w:type="spellStart"/>
            <w:r w:rsidRPr="5CCADB19" w:rsidR="5CCADB19">
              <w:rPr>
                <w:rFonts w:ascii="Verdana" w:hAnsi="Verdana"/>
              </w:rPr>
              <w:t>micro-serviços</w:t>
            </w:r>
            <w:proofErr w:type="spellEnd"/>
            <w:r w:rsidRPr="5CCADB19" w:rsidR="5CCADB19">
              <w:rPr>
                <w:rFonts w:ascii="Verdana" w:hAnsi="Verdana"/>
              </w:rPr>
              <w:t xml:space="preserve">, </w:t>
            </w:r>
            <w:proofErr w:type="spellStart"/>
            <w:r w:rsidRPr="5CCADB19" w:rsidR="5CCADB19">
              <w:rPr>
                <w:rFonts w:ascii="Verdana" w:hAnsi="Verdana"/>
              </w:rPr>
              <w:t>back</w:t>
            </w:r>
            <w:proofErr w:type="spellEnd"/>
            <w:r w:rsidRPr="5CCADB19" w:rsidR="5CCADB19">
              <w:rPr>
                <w:rFonts w:ascii="Verdana" w:hAnsi="Verdana"/>
              </w:rPr>
              <w:t xml:space="preserve"> </w:t>
            </w:r>
            <w:proofErr w:type="spellStart"/>
            <w:r w:rsidRPr="5CCADB19" w:rsidR="5CCADB19">
              <w:rPr>
                <w:rFonts w:ascii="Verdana" w:hAnsi="Verdana"/>
              </w:rPr>
              <w:t>end</w:t>
            </w:r>
            <w:proofErr w:type="spellEnd"/>
            <w:r w:rsidRPr="5CCADB19" w:rsidR="5CCADB19">
              <w:rPr>
                <w:rFonts w:ascii="Verdana" w:hAnsi="Verdana"/>
              </w:rPr>
              <w:t>, Front-</w:t>
            </w:r>
            <w:proofErr w:type="spellStart"/>
            <w:r w:rsidRPr="5CCADB19" w:rsidR="5CCADB19">
              <w:rPr>
                <w:rFonts w:ascii="Verdana" w:hAnsi="Verdana"/>
              </w:rPr>
              <w:t>End</w:t>
            </w:r>
            <w:proofErr w:type="spellEnd"/>
            <w:r w:rsidRPr="5CCADB19" w:rsidR="5CCADB19">
              <w:rPr>
                <w:rFonts w:ascii="Verdana" w:hAnsi="Verdana"/>
              </w:rPr>
              <w:t>, Layout (performance, usabilidade) também envolvendo as demais áreas da empresa (Desenvolvimento, BI, Marketing e Infraestrutura);</w:t>
            </w:r>
          </w:p>
          <w:p w:rsidRPr="002008A1" w:rsidR="002008A1" w:rsidP="5CCADB19" w:rsidRDefault="002008A1" w14:paraId="137795B1" wp14:textId="04F6BA2E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Avaliar a usabilidade de produtos web e mobile e propor melhorias - domínio das ferramentas de medição como </w:t>
            </w:r>
            <w:proofErr w:type="spellStart"/>
            <w:r w:rsidRPr="5CCADB19" w:rsidR="5CCADB19">
              <w:rPr>
                <w:rFonts w:ascii="Verdana" w:hAnsi="Verdana"/>
              </w:rPr>
              <w:t>Hotjar</w:t>
            </w:r>
            <w:proofErr w:type="spellEnd"/>
            <w:r w:rsidRPr="5CCADB19" w:rsidR="5CCADB19">
              <w:rPr>
                <w:rFonts w:ascii="Verdana" w:hAnsi="Verdana"/>
              </w:rPr>
              <w:t xml:space="preserve">, Testes AB e </w:t>
            </w:r>
            <w:proofErr w:type="spellStart"/>
            <w:r w:rsidRPr="5CCADB19" w:rsidR="5CCADB19">
              <w:rPr>
                <w:rFonts w:ascii="Verdana" w:hAnsi="Verdana"/>
              </w:rPr>
              <w:t>Analytics</w:t>
            </w:r>
            <w:proofErr w:type="spellEnd"/>
            <w:r w:rsidRPr="5CCADB19" w:rsidR="5CCADB19">
              <w:rPr>
                <w:rFonts w:ascii="Verdana" w:hAnsi="Verdana"/>
              </w:rPr>
              <w:t>;</w:t>
            </w:r>
          </w:p>
          <w:p w:rsidRPr="002008A1" w:rsidR="002008A1" w:rsidP="5CCADB19" w:rsidRDefault="002008A1" w14:paraId="6C8BF582" wp14:textId="67A15F44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Montar apresentações estratégicas;</w:t>
            </w:r>
          </w:p>
          <w:p w:rsidRPr="002008A1" w:rsidR="002008A1" w:rsidP="002008A1" w:rsidRDefault="002008A1" w14:paraId="25ED2B66" wp14:textId="29BFB23F">
            <w:pPr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Domínio dos principais softwares de design do mercado (Sketch, </w:t>
            </w:r>
            <w:proofErr w:type="spellStart"/>
            <w:r w:rsidRPr="5CCADB19" w:rsidR="5CCADB19">
              <w:rPr>
                <w:rFonts w:ascii="Verdana" w:hAnsi="Verdana"/>
              </w:rPr>
              <w:t>Axure</w:t>
            </w:r>
            <w:proofErr w:type="spellEnd"/>
            <w:r w:rsidRPr="5CCADB19" w:rsidR="5CCADB19">
              <w:rPr>
                <w:rFonts w:ascii="Verdana" w:hAnsi="Verdana"/>
              </w:rPr>
              <w:t xml:space="preserve">, </w:t>
            </w:r>
            <w:proofErr w:type="spellStart"/>
            <w:r w:rsidRPr="5CCADB19" w:rsidR="5CCADB19">
              <w:rPr>
                <w:rFonts w:ascii="Verdana" w:hAnsi="Verdana"/>
              </w:rPr>
              <w:t>Flinto</w:t>
            </w:r>
            <w:proofErr w:type="spellEnd"/>
            <w:r w:rsidRPr="5CCADB19" w:rsidR="5CCADB19">
              <w:rPr>
                <w:rFonts w:ascii="Verdana" w:hAnsi="Verdana"/>
              </w:rPr>
              <w:t>, etc.), além de ter capacidade de explorar e se adaptar a novas ferramentas;</w:t>
            </w:r>
          </w:p>
          <w:p w:rsidRPr="002008A1" w:rsidR="002008A1" w:rsidP="5CCADB19" w:rsidRDefault="002008A1" w14:paraId="60F44B2B" wp14:textId="5A8447C3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Capacidade de validação rápida de hipóteses;</w:t>
            </w:r>
          </w:p>
          <w:p w:rsidRPr="002008A1" w:rsidR="002008A1" w:rsidP="5CCADB19" w:rsidRDefault="002008A1" w14:paraId="4E20F1E7" wp14:textId="5C38882C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Experiência com prototipagem rápida</w:t>
            </w:r>
          </w:p>
          <w:p w:rsidRPr="00EF7321" w:rsidR="002008A1" w:rsidP="5CCADB19" w:rsidRDefault="002008A1" w14:paraId="4F8CC33D" wp14:textId="3C54754A">
            <w:pPr>
              <w:pStyle w:val="Normal"/>
              <w:jc w:val="both"/>
              <w:rPr>
                <w:rFonts w:ascii="Verdana" w:hAnsi="Verdana"/>
              </w:rPr>
            </w:pPr>
            <w:r w:rsidRPr="5CCADB19" w:rsidR="5CCADB19">
              <w:rPr>
                <w:rFonts w:ascii="Verdana" w:hAnsi="Verdana"/>
              </w:rPr>
              <w:t xml:space="preserve"> Conhecimentos mais aprofundados sobre diferentes tecnologias, tais como Android, iOS, </w:t>
            </w:r>
            <w:proofErr w:type="spellStart"/>
            <w:r w:rsidRPr="5CCADB19" w:rsidR="5CCADB19">
              <w:rPr>
                <w:rFonts w:ascii="Verdana" w:hAnsi="Verdana"/>
              </w:rPr>
              <w:t>Raspbarry</w:t>
            </w:r>
            <w:proofErr w:type="spellEnd"/>
            <w:r w:rsidRPr="5CCADB19" w:rsidR="5CCADB19">
              <w:rPr>
                <w:rFonts w:ascii="Verdana" w:hAnsi="Verdana"/>
              </w:rPr>
              <w:t xml:space="preserve"> e </w:t>
            </w:r>
            <w:proofErr w:type="spellStart"/>
            <w:r w:rsidRPr="5CCADB19" w:rsidR="5CCADB19">
              <w:rPr>
                <w:rFonts w:ascii="Verdana" w:hAnsi="Verdana"/>
              </w:rPr>
              <w:t>machine</w:t>
            </w:r>
            <w:proofErr w:type="spellEnd"/>
            <w:r w:rsidRPr="5CCADB19" w:rsidR="5CCADB19">
              <w:rPr>
                <w:rFonts w:ascii="Verdana" w:hAnsi="Verdana"/>
              </w:rPr>
              <w:t xml:space="preserve"> </w:t>
            </w:r>
            <w:proofErr w:type="spellStart"/>
            <w:r w:rsidRPr="5CCADB19" w:rsidR="5CCADB19">
              <w:rPr>
                <w:rFonts w:ascii="Verdana" w:hAnsi="Verdana"/>
              </w:rPr>
              <w:t>learning</w:t>
            </w:r>
            <w:proofErr w:type="spellEnd"/>
            <w:r w:rsidRPr="5CCADB19" w:rsidR="5CCADB19">
              <w:rPr>
                <w:rFonts w:ascii="Verdana" w:hAnsi="Verdana"/>
              </w:rPr>
              <w:t>, são um diferencial.</w:t>
            </w:r>
          </w:p>
          <w:p w:rsidR="00EF7321" w:rsidP="009836E1" w:rsidRDefault="00EF7321" w14:paraId="3461D779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9836E1" w:rsidTr="5CCADB19" w14:paraId="3CF2D8B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7" w:type="dxa"/>
            <w:tcMar/>
          </w:tcPr>
          <w:p w:rsidR="009836E1" w:rsidP="009836E1" w:rsidRDefault="009836E1" w14:paraId="0FB78278" wp14:textId="77777777">
            <w:pPr>
              <w:jc w:val="both"/>
              <w:rPr>
                <w:rFonts w:ascii="Verdana" w:hAnsi="Verdana"/>
              </w:rPr>
            </w:pPr>
          </w:p>
          <w:p w:rsidR="009836E1" w:rsidP="009836E1" w:rsidRDefault="009836E1" w14:paraId="1FC39945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9836E1" w:rsidTr="5CCADB19" w14:paraId="0562CB0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7" w:type="dxa"/>
            <w:tcMar/>
          </w:tcPr>
          <w:p w:rsidR="009836E1" w:rsidP="009836E1" w:rsidRDefault="009836E1" w14:paraId="34CE0A41" wp14:textId="77777777">
            <w:pPr>
              <w:jc w:val="both"/>
              <w:rPr>
                <w:rFonts w:ascii="Verdana" w:hAnsi="Verdana"/>
              </w:rPr>
            </w:pPr>
          </w:p>
          <w:p w:rsidR="009836E1" w:rsidP="009836E1" w:rsidRDefault="009836E1" w14:paraId="62EBF3C5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9836E1" w:rsidTr="5CCADB19" w14:paraId="6D98A12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67" w:type="dxa"/>
            <w:tcMar/>
          </w:tcPr>
          <w:p w:rsidR="009836E1" w:rsidP="009836E1" w:rsidRDefault="009836E1" w14:paraId="2946DB82" wp14:textId="77777777">
            <w:pPr>
              <w:jc w:val="both"/>
              <w:rPr>
                <w:rFonts w:ascii="Verdana" w:hAnsi="Verdana"/>
              </w:rPr>
            </w:pPr>
          </w:p>
          <w:p w:rsidR="009836E1" w:rsidP="009836E1" w:rsidRDefault="009836E1" w14:paraId="5997CC1D" wp14:textId="77777777">
            <w:pPr>
              <w:jc w:val="both"/>
              <w:rPr>
                <w:rFonts w:ascii="Verdana" w:hAnsi="Verdana"/>
              </w:rPr>
            </w:pPr>
          </w:p>
        </w:tc>
      </w:tr>
    </w:tbl>
    <w:p xmlns:wp14="http://schemas.microsoft.com/office/word/2010/wordml" w:rsidRPr="00E45BD2" w:rsidR="00FA7F86" w:rsidP="006F5E48" w:rsidRDefault="00FA7F86" w14:paraId="110FFD37" wp14:textId="77777777"/>
    <w:sectPr w:rsidRPr="00E45BD2" w:rsidR="00FA7F86" w:rsidSect="00E45BD2">
      <w:headerReference w:type="default" r:id="rId10"/>
      <w:footerReference w:type="default" r:id="rId11"/>
      <w:headerReference w:type="first" r:id="rId12"/>
      <w:pgSz w:w="11907" w:h="16839" w:orient="portrait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105E0" w:rsidRDefault="008105E0" w14:paraId="1F72F646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8105E0" w:rsidRDefault="008105E0" w14:paraId="08CE6F91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14568" w:rsidRDefault="0009217F" w14:paraId="32FB03D3" wp14:textId="77777777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B25E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105E0" w:rsidRDefault="008105E0" w14:paraId="6B699379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8105E0" w:rsidRDefault="008105E0" w14:paraId="3FE9F23F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444FED" w:rsidR="00C5462B" w:rsidP="00C5462B" w:rsidRDefault="007E554E" w14:paraId="5A65862B" wp14:textId="77777777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Análise de CasO</w:t>
    </w:r>
  </w:p>
  <w:p xmlns:wp14="http://schemas.microsoft.com/office/word/2010/wordml" w:rsidRPr="00444FED" w:rsidR="00C5462B" w:rsidP="00BB4D7B" w:rsidRDefault="00BB4D7B" w14:paraId="08F570D4" wp14:textId="77777777">
    <w:pPr>
      <w:rPr>
        <w:rFonts w:asciiTheme="majorHAnsi" w:hAnsiTheme="majorHAnsi" w:eastAsiaTheme="majorEastAsia" w:cstheme="majorBidi"/>
        <w:b/>
        <w:caps/>
        <w:color w:val="auto"/>
        <w:kern w:val="28"/>
        <w:sz w:val="18"/>
        <w:szCs w:val="18"/>
      </w:rPr>
    </w:pPr>
    <w:r w:rsidRPr="00444FED">
      <w:rPr>
        <w:rFonts w:asciiTheme="majorHAnsi" w:hAnsiTheme="majorHAnsi" w:eastAsiaTheme="majorEastAsia" w:cstheme="majorBidi"/>
        <w:b/>
        <w:caps/>
        <w:color w:val="auto"/>
        <w:kern w:val="28"/>
        <w:sz w:val="18"/>
        <w:szCs w:val="18"/>
      </w:rPr>
      <w:t>Gerência de Projetos com ênfase em PMI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A20406" w:rsidR="00A14568" w:rsidP="005F6074" w:rsidRDefault="000C2C31" w14:paraId="342E37A3" wp14:textId="77777777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1" wp14:anchorId="3F185B35" wp14:editId="7777777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502338F9" w:rsidR="502338F9">
      <w:rPr>
        <w:b w:val="1"/>
        <w:bCs w:val="1"/>
        <w:noProof/>
        <w:color w:val="auto"/>
      </w:rPr>
      <w:t>Análise de CasO</w:t>
    </w:r>
  </w:p>
  <w:p xmlns:wp14="http://schemas.microsoft.com/office/word/2010/wordml" w:rsidRPr="00A20406" w:rsidR="00BB4D7B" w:rsidP="00BB4D7B" w:rsidRDefault="006A7583" w14:paraId="11DC6B2D" wp14:textId="77777777">
    <w:pPr>
      <w:rPr>
        <w:rFonts w:asciiTheme="majorHAnsi" w:hAnsiTheme="majorHAnsi" w:eastAsiaTheme="majorEastAsia" w:cstheme="majorBidi"/>
        <w:b/>
        <w:caps/>
        <w:color w:val="auto"/>
        <w:kern w:val="28"/>
        <w:sz w:val="18"/>
        <w:szCs w:val="18"/>
      </w:rPr>
    </w:pPr>
    <w:r>
      <w:rPr>
        <w:rFonts w:asciiTheme="majorHAnsi" w:hAnsiTheme="majorHAnsi" w:eastAsiaTheme="majorEastAsia" w:cstheme="majorBidi"/>
        <w:b/>
        <w:caps/>
        <w:color w:val="auto"/>
        <w:kern w:val="28"/>
        <w:sz w:val="18"/>
        <w:szCs w:val="18"/>
      </w:rPr>
      <w:t>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06FC"/>
    <w:multiLevelType w:val="hybridMultilevel"/>
    <w:tmpl w:val="8AA08A42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3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0D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4C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6E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A7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A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27047B"/>
    <w:multiLevelType w:val="hybridMultilevel"/>
    <w:tmpl w:val="0548F8B2"/>
    <w:lvl w:ilvl="0" w:tplc="644AC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0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0D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A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27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83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4A6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292F32"/>
    <w:multiLevelType w:val="hybridMultilevel"/>
    <w:tmpl w:val="6D524C08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25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37F4"/>
    <w:multiLevelType w:val="hybridMultilevel"/>
    <w:tmpl w:val="A33A6744"/>
    <w:lvl w:ilvl="0" w:tplc="0060A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8E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A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4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D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0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EB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85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6B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3A1B"/>
    <w:rsid w:val="00011C34"/>
    <w:rsid w:val="00033910"/>
    <w:rsid w:val="00034DF0"/>
    <w:rsid w:val="00044102"/>
    <w:rsid w:val="000609EB"/>
    <w:rsid w:val="00067EA7"/>
    <w:rsid w:val="0007067F"/>
    <w:rsid w:val="0008791C"/>
    <w:rsid w:val="0009217F"/>
    <w:rsid w:val="000C2C31"/>
    <w:rsid w:val="000D35EB"/>
    <w:rsid w:val="00130048"/>
    <w:rsid w:val="001620F0"/>
    <w:rsid w:val="001D4FAD"/>
    <w:rsid w:val="002001E9"/>
    <w:rsid w:val="002008A1"/>
    <w:rsid w:val="002035D3"/>
    <w:rsid w:val="002114B7"/>
    <w:rsid w:val="00216B6C"/>
    <w:rsid w:val="00224AC5"/>
    <w:rsid w:val="002317B3"/>
    <w:rsid w:val="00243E59"/>
    <w:rsid w:val="00281F07"/>
    <w:rsid w:val="00300C51"/>
    <w:rsid w:val="00393DDF"/>
    <w:rsid w:val="003E4949"/>
    <w:rsid w:val="00437441"/>
    <w:rsid w:val="00444FED"/>
    <w:rsid w:val="00466E75"/>
    <w:rsid w:val="00493B3D"/>
    <w:rsid w:val="00537988"/>
    <w:rsid w:val="005903EE"/>
    <w:rsid w:val="005C5706"/>
    <w:rsid w:val="005D0C77"/>
    <w:rsid w:val="005D34E4"/>
    <w:rsid w:val="005F6074"/>
    <w:rsid w:val="006945D8"/>
    <w:rsid w:val="006A0D35"/>
    <w:rsid w:val="006A1663"/>
    <w:rsid w:val="006A7583"/>
    <w:rsid w:val="006E4D24"/>
    <w:rsid w:val="006F5E48"/>
    <w:rsid w:val="00732A18"/>
    <w:rsid w:val="0077367B"/>
    <w:rsid w:val="007E2EAB"/>
    <w:rsid w:val="007E554E"/>
    <w:rsid w:val="00802AFC"/>
    <w:rsid w:val="008105E0"/>
    <w:rsid w:val="00866B8B"/>
    <w:rsid w:val="008B0E7B"/>
    <w:rsid w:val="008E7B61"/>
    <w:rsid w:val="008F55A0"/>
    <w:rsid w:val="00902D3D"/>
    <w:rsid w:val="009836E1"/>
    <w:rsid w:val="009C5CFB"/>
    <w:rsid w:val="009D01E4"/>
    <w:rsid w:val="00A06D27"/>
    <w:rsid w:val="00A110FA"/>
    <w:rsid w:val="00A14568"/>
    <w:rsid w:val="00A20406"/>
    <w:rsid w:val="00A2044F"/>
    <w:rsid w:val="00A602C0"/>
    <w:rsid w:val="00A61713"/>
    <w:rsid w:val="00AD6883"/>
    <w:rsid w:val="00AE21A4"/>
    <w:rsid w:val="00B025BC"/>
    <w:rsid w:val="00B03410"/>
    <w:rsid w:val="00B2398D"/>
    <w:rsid w:val="00B25EA7"/>
    <w:rsid w:val="00BB4D7B"/>
    <w:rsid w:val="00BD2614"/>
    <w:rsid w:val="00BF369C"/>
    <w:rsid w:val="00C27CE3"/>
    <w:rsid w:val="00C303AE"/>
    <w:rsid w:val="00C34EEB"/>
    <w:rsid w:val="00C5462B"/>
    <w:rsid w:val="00CA6BDA"/>
    <w:rsid w:val="00CB6E32"/>
    <w:rsid w:val="00D651F1"/>
    <w:rsid w:val="00D67254"/>
    <w:rsid w:val="00DB557F"/>
    <w:rsid w:val="00DE56BE"/>
    <w:rsid w:val="00E45BD2"/>
    <w:rsid w:val="00E65482"/>
    <w:rsid w:val="00EB786B"/>
    <w:rsid w:val="00EC717F"/>
    <w:rsid w:val="00ED6A81"/>
    <w:rsid w:val="00EF0B73"/>
    <w:rsid w:val="00EF7321"/>
    <w:rsid w:val="00EF7A86"/>
    <w:rsid w:val="00F13450"/>
    <w:rsid w:val="00F31549"/>
    <w:rsid w:val="00F6112C"/>
    <w:rsid w:val="00FA7F86"/>
    <w:rsid w:val="00FC64A9"/>
    <w:rsid w:val="00FD6349"/>
    <w:rsid w:val="00FF2F12"/>
    <w:rsid w:val="00FF45E4"/>
    <w:rsid w:val="00FF6834"/>
    <w:rsid w:val="502338F9"/>
    <w:rsid w:val="5CCAD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70988"/>
  <w15:chartTrackingRefBased/>
  <w15:docId w15:val="{AD64D623-B373-4006-AF76-9213C6F79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kern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color="7E97AD" w:themeColor="accent1" w:sz="4" w:space="4"/>
        <w:left w:val="single" w:color="7E97AD" w:themeColor="accent1" w:sz="4" w:space="6"/>
        <w:bottom w:val="single" w:color="7E97AD" w:themeColor="accent1" w:sz="4" w:space="4"/>
        <w:right w:val="single" w:color="7E97AD" w:themeColor="accent1" w:sz="4" w:space="6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hAnsiTheme="majorHAnsi" w:eastAsiaTheme="majorEastAsia" w:cstheme="majorBid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styleId="Caracdocabealho" w:customStyle="1">
    <w:name w:val="Carac do cabeçalho"/>
    <w:basedOn w:val="Fontepargpadro"/>
    <w:link w:val="cabealho"/>
    <w:uiPriority w:val="99"/>
    <w:rPr>
      <w:kern w:val="20"/>
    </w:rPr>
  </w:style>
  <w:style w:type="paragraph" w:styleId="rodap" w:customStyle="1">
    <w:name w:val="rodapé"/>
    <w:basedOn w:val="Normal"/>
    <w:link w:val="Caracdorodap"/>
    <w:uiPriority w:val="99"/>
    <w:unhideWhenUsed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/>
      <w:ind w:right="101"/>
    </w:pPr>
  </w:style>
  <w:style w:type="character" w:styleId="Caracdorodap" w:customStyle="1">
    <w:name w:val="Carac do rodapé"/>
    <w:basedOn w:val="Fontepargpadro"/>
    <w:link w:val="rodap"/>
    <w:uiPriority w:val="99"/>
    <w:rPr>
      <w:kern w:val="20"/>
    </w:rPr>
  </w:style>
  <w:style w:type="paragraph" w:styleId="Semespaamento" w:customStyle="1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Fontepargpadro"/>
    <w:link w:val="Semespaamento"/>
    <w:uiPriority w:val="1"/>
  </w:style>
  <w:style w:type="table" w:styleId="Gradedatabela" w:customStyle="1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hAnsiTheme="majorHAnsi" w:eastAsiaTheme="majorEastAsia" w:cstheme="majorBidi"/>
      <w:caps/>
      <w:color w:val="7E97AD" w:themeColor="accent1"/>
      <w:kern w:val="28"/>
      <w:sz w:val="48"/>
      <w:szCs w:val="4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caps/>
      <w:color w:val="7E97AD" w:themeColor="accent1"/>
      <w:kern w:val="28"/>
      <w:sz w:val="48"/>
      <w:szCs w:val="48"/>
    </w:rPr>
  </w:style>
  <w:style w:type="character" w:styleId="Textodoespaoreservado" w:customStyle="1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styleId="EncerramentoChar" w:customStyle="1">
    <w:name w:val="Encerramento Char"/>
    <w:basedOn w:val="Fontepargpadro"/>
    <w:link w:val="Encerramento"/>
    <w:uiPriority w:val="99"/>
    <w:rPr>
      <w:kern w:val="20"/>
    </w:rPr>
  </w:style>
  <w:style w:type="table" w:styleId="Tabeladorelatriodestatus" w:customStyle="1">
    <w:name w:val="Tabela do relatório de status"/>
    <w:basedOn w:val="Tabelanormal"/>
    <w:uiPriority w:val="99"/>
    <w:tblPr>
      <w:tblBorders>
        <w:insideH w:val="single" w:color="BFBFBF" w:themeColor="background1" w:themeShade="BF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styleId="Caracdottulo1" w:customStyle="1">
    <w:name w:val="Carac do título 1"/>
    <w:basedOn w:val="Fontepargpadro"/>
    <w:link w:val="ttulo1"/>
    <w:uiPriority w:val="9"/>
    <w:rPr>
      <w:rFonts w:asciiTheme="majorHAnsi" w:hAnsiTheme="majorHAnsi" w:eastAsiaTheme="majorEastAsia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styleId="CabealhoChar" w:customStyle="1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styleId="RodapChar" w:customStyle="1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color="B1C0CD" w:themeColor="accent1" w:themeTint="99" w:sz="4" w:space="0"/>
        <w:left w:val="single" w:color="B1C0CD" w:themeColor="accent1" w:themeTint="99" w:sz="4" w:space="0"/>
        <w:bottom w:val="single" w:color="B1C0CD" w:themeColor="accent1" w:themeTint="99" w:sz="4" w:space="0"/>
        <w:right w:val="single" w:color="B1C0CD" w:themeColor="accent1" w:themeTint="99" w:sz="4" w:space="0"/>
        <w:insideH w:val="single" w:color="B1C0CD" w:themeColor="accent1" w:themeTint="99" w:sz="4" w:space="0"/>
        <w:insideV w:val="single" w:color="B1C0C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97AD" w:themeColor="accent1" w:sz="4" w:space="0"/>
          <w:left w:val="single" w:color="7E97AD" w:themeColor="accent1" w:sz="4" w:space="0"/>
          <w:bottom w:val="single" w:color="7E97AD" w:themeColor="accent1" w:sz="4" w:space="0"/>
          <w:right w:val="single" w:color="7E97AD" w:themeColor="accent1" w:sz="4" w:space="0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color="7E97A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ACC9A-6159-42CB-9971-2C163B3A60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Relatório de progresso do projeto.dotx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Fernando Brandão</dc:creator>
  <keywords/>
  <lastModifiedBy>WILLIAN LEAL DE OLIVEIRA .</lastModifiedBy>
  <revision>4</revision>
  <dcterms:created xsi:type="dcterms:W3CDTF">2020-02-14T22:13:00.0000000Z</dcterms:created>
  <dcterms:modified xsi:type="dcterms:W3CDTF">2020-02-18T20:04:07.1844081Z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